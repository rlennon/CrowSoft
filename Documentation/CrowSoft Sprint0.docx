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A1ECD" w:rsidP="009213D9">
      <w:pPr>
        <w:pStyle w:val="CompanyName"/>
        <w:framePr w:h="1920" w:wrap="notBeside" w:anchorLock="1"/>
      </w:pPr>
      <w:r>
        <w:t>CrowSoft</w:t>
      </w:r>
    </w:p>
    <w:p w:rsidR="001B540A" w:rsidRDefault="00AA1ECD">
      <w:pPr>
        <w:pStyle w:val="TitleCover"/>
      </w:pPr>
      <w:r>
        <w:t>Sprint 0</w:t>
      </w:r>
    </w:p>
    <w:p w:rsidR="001B540A" w:rsidRDefault="00AA1ECD">
      <w:pPr>
        <w:pStyle w:val="SubtitleCover"/>
      </w:pPr>
      <w:r>
        <w:t>Architecture &amp; Design</w:t>
      </w:r>
    </w:p>
    <w:p w:rsidR="00FB16BF" w:rsidRPr="00FB16BF" w:rsidRDefault="00FB16BF" w:rsidP="00FB16BF">
      <w:pPr>
        <w:pStyle w:val="BodyText"/>
        <w:jc w:val="center"/>
      </w:pPr>
      <w:r>
        <w:t>Draft</w:t>
      </w:r>
    </w:p>
    <w:p w:rsidR="001B540A" w:rsidRDefault="001B540A" w:rsidP="009213D9"/>
    <w:p w:rsidR="00FB16BF" w:rsidRDefault="00FB16BF" w:rsidP="009213D9">
      <w:pPr>
        <w:sectPr w:rsidR="00FB16BF">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1B540A" w:rsidRDefault="009213D9">
      <w:pPr>
        <w:pStyle w:val="Title"/>
      </w:pPr>
      <w:r w:rsidRPr="00AD13DC">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Pr="00AA1ECD" w:rsidRDefault="00AA1ECD" w:rsidP="009213D9">
                  <w:pPr>
                    <w:pStyle w:val="CompanyName"/>
                    <w:rPr>
                      <w:lang w:val="en-IE"/>
                    </w:rPr>
                  </w:pPr>
                  <w:r>
                    <w:rPr>
                      <w:lang w:val="en-IE"/>
                    </w:rPr>
                    <w:t>LYIT – DevOps Project Management</w:t>
                  </w:r>
                </w:p>
              </w:txbxContent>
            </v:textbox>
            <w10:wrap anchorx="page" anchory="page"/>
          </v:shape>
        </w:pict>
      </w:r>
      <w:r w:rsidR="001B540A" w:rsidRPr="00AD13DC">
        <w:br w:type="page"/>
      </w:r>
      <w:r w:rsidR="00AA1ECD">
        <w:lastRenderedPageBreak/>
        <w:t>Sprint 0</w:t>
      </w:r>
    </w:p>
    <w:p w:rsidR="001B540A" w:rsidRDefault="00910526">
      <w:pPr>
        <w:pStyle w:val="Heading1"/>
      </w:pPr>
      <w:r>
        <w:t>Vision</w:t>
      </w:r>
    </w:p>
    <w:p w:rsidR="00910526" w:rsidRPr="00910526" w:rsidRDefault="00910526" w:rsidP="00910526">
      <w:pPr>
        <w:pStyle w:val="ListBullet"/>
        <w:numPr>
          <w:ilvl w:val="0"/>
          <w:numId w:val="0"/>
        </w:numPr>
        <w:shd w:val="clear" w:color="auto" w:fill="FFFFFF"/>
        <w:ind w:left="360"/>
      </w:pPr>
      <w:r w:rsidRPr="00910526">
        <w:t xml:space="preserve">The customer would like an on-line system to take in building details for analysis. </w:t>
      </w:r>
      <w:proofErr w:type="spellStart"/>
      <w:r w:rsidRPr="00910526">
        <w:t>CrowSoft</w:t>
      </w:r>
      <w:proofErr w:type="spellEnd"/>
      <w:r w:rsidRPr="00910526">
        <w:t xml:space="preserve"> is an engineering and tech company. The product that they wish to market is </w:t>
      </w:r>
      <w:proofErr w:type="spellStart"/>
      <w:r w:rsidRPr="00910526">
        <w:t>BusIntelligence</w:t>
      </w:r>
      <w:proofErr w:type="spellEnd"/>
      <w:r w:rsidRPr="00910526">
        <w:t>. The system must take details for buildings and to provide easy to use analysis features. For example, they may wish to have a review all buildings which cost more than €1 million to build and have special features as this may indicate future maintenance projects that may be exploited. Keep the analysis simple. The analysis system should be clean and simple. The system needs to take into account the usual details and present simplified graphics. It must be possible to upload files or images. The administrator should be able to access detailed information and edit as appropriate. Once the client enters details it should not be able to be changed by the client.</w:t>
      </w:r>
    </w:p>
    <w:p w:rsidR="00910526" w:rsidRDefault="00910526" w:rsidP="00910526">
      <w:pPr>
        <w:pStyle w:val="BodyText"/>
      </w:pPr>
      <w:r>
        <w:t xml:space="preserve">The following are </w:t>
      </w:r>
      <w:proofErr w:type="spellStart"/>
      <w:r>
        <w:t>CrowSoft’s</w:t>
      </w:r>
      <w:proofErr w:type="spellEnd"/>
      <w:r>
        <w:t xml:space="preserve"> main goals:</w:t>
      </w:r>
    </w:p>
    <w:p w:rsidR="00910526" w:rsidRDefault="00910526" w:rsidP="002F73D4">
      <w:pPr>
        <w:pStyle w:val="ListBullet"/>
        <w:spacing w:after="0"/>
      </w:pPr>
      <w:r>
        <w:t xml:space="preserve">Defining overall Agile and </w:t>
      </w:r>
      <w:proofErr w:type="spellStart"/>
      <w:r>
        <w:t>DevOps</w:t>
      </w:r>
      <w:proofErr w:type="spellEnd"/>
      <w:r>
        <w:t xml:space="preserve"> processes, including scrum roles</w:t>
      </w:r>
      <w:r w:rsidR="00902A9F">
        <w:t xml:space="preserve"> (Refer to : </w:t>
      </w:r>
      <w:proofErr w:type="spellStart"/>
      <w:r w:rsidR="00902A9F" w:rsidRPr="00902A9F">
        <w:t>CrowSoft</w:t>
      </w:r>
      <w:proofErr w:type="spellEnd"/>
      <w:r w:rsidR="00902A9F" w:rsidRPr="00902A9F">
        <w:t xml:space="preserve"> Agile </w:t>
      </w:r>
      <w:proofErr w:type="spellStart"/>
      <w:r w:rsidR="00902A9F" w:rsidRPr="00902A9F">
        <w:t>DevOps</w:t>
      </w:r>
      <w:proofErr w:type="spellEnd"/>
      <w:r w:rsidR="00902A9F" w:rsidRPr="00902A9F">
        <w:t xml:space="preserve"> Processes - Draft.docx</w:t>
      </w:r>
      <w:r w:rsidR="00902A9F">
        <w:t xml:space="preserve"> in Documentation on </w:t>
      </w:r>
      <w:proofErr w:type="spellStart"/>
      <w:r w:rsidR="00902A9F">
        <w:t>GitHub</w:t>
      </w:r>
      <w:proofErr w:type="spellEnd"/>
      <w:r w:rsidR="00902A9F">
        <w:t>)</w:t>
      </w:r>
    </w:p>
    <w:p w:rsidR="00910526" w:rsidRDefault="00910526" w:rsidP="002F73D4">
      <w:pPr>
        <w:pStyle w:val="ListBullet"/>
        <w:spacing w:after="0"/>
      </w:pPr>
      <w:r>
        <w:t xml:space="preserve">Define and select tools </w:t>
      </w:r>
      <w:r w:rsidR="00DC60BF">
        <w:t xml:space="preserve">and infrastructure requirements </w:t>
      </w:r>
      <w:r>
        <w:t>for CI/CD pipeline</w:t>
      </w:r>
      <w:r w:rsidR="00DC60BF">
        <w:t>s</w:t>
      </w:r>
    </w:p>
    <w:p w:rsidR="00910526" w:rsidRDefault="00910526" w:rsidP="002F73D4">
      <w:pPr>
        <w:pStyle w:val="ListBullet"/>
        <w:spacing w:after="0"/>
      </w:pPr>
      <w:r>
        <w:t>Setting up environments for development, staging and production</w:t>
      </w:r>
      <w:r w:rsidR="00DC60BF">
        <w:t xml:space="preserve">, including </w:t>
      </w:r>
      <w:proofErr w:type="spellStart"/>
      <w:r w:rsidR="00DC60BF">
        <w:t>DevOps</w:t>
      </w:r>
      <w:proofErr w:type="spellEnd"/>
      <w:r w:rsidR="00DC60BF">
        <w:t xml:space="preserve"> tools required for the complete pipeline</w:t>
      </w:r>
    </w:p>
    <w:p w:rsidR="00DC60BF" w:rsidRDefault="00910526" w:rsidP="002F73D4">
      <w:pPr>
        <w:pStyle w:val="ListBullet"/>
        <w:spacing w:after="0"/>
      </w:pPr>
      <w:r>
        <w:t xml:space="preserve">Create product backlog for </w:t>
      </w:r>
      <w:r w:rsidR="00DC60BF">
        <w:t xml:space="preserve">the </w:t>
      </w:r>
      <w:r w:rsidR="00DC60BF" w:rsidRPr="00DC60BF">
        <w:t xml:space="preserve">Business Intelligence </w:t>
      </w:r>
      <w:r w:rsidR="00DC60BF">
        <w:t>Solution by having sprint planning / requirements meetings with the Product Owner</w:t>
      </w:r>
    </w:p>
    <w:p w:rsidR="00910526" w:rsidRDefault="00DC60BF" w:rsidP="002F73D4">
      <w:pPr>
        <w:pStyle w:val="ListBullet"/>
        <w:spacing w:after="0"/>
      </w:pPr>
      <w:r>
        <w:t xml:space="preserve">Develop and deploy the new </w:t>
      </w:r>
      <w:r w:rsidRPr="00DC60BF">
        <w:t xml:space="preserve">Business Intelligence </w:t>
      </w:r>
      <w:r>
        <w:t>Solution within 10 sprints</w:t>
      </w:r>
    </w:p>
    <w:p w:rsidR="00FB16BF" w:rsidRPr="004D478C" w:rsidRDefault="00FB16BF" w:rsidP="002F73D4">
      <w:pPr>
        <w:pStyle w:val="NumberedList"/>
        <w:numPr>
          <w:ilvl w:val="0"/>
          <w:numId w:val="0"/>
        </w:numPr>
        <w:spacing w:after="0"/>
      </w:pPr>
    </w:p>
    <w:p w:rsidR="00FB16BF" w:rsidRPr="004D478C" w:rsidRDefault="00FB16BF" w:rsidP="00FB16BF">
      <w:pPr>
        <w:pStyle w:val="Heading1"/>
      </w:pPr>
      <w:r>
        <w:t>System Context Diagram</w:t>
      </w:r>
    </w:p>
    <w:p w:rsidR="00FB16BF" w:rsidRDefault="00FB16BF" w:rsidP="00FB16BF">
      <w:pPr>
        <w:pStyle w:val="BodyText"/>
      </w:pPr>
      <w:r>
        <w:t xml:space="preserve">As per functional requirements, the following depicts a high level context diagram showing interactions between the new system and actors. </w:t>
      </w:r>
    </w:p>
    <w:p w:rsidR="00FB16BF" w:rsidRDefault="00FB16BF" w:rsidP="00FB16BF">
      <w:pPr>
        <w:pStyle w:val="BodyText"/>
        <w:ind w:firstLine="0"/>
      </w:pPr>
      <w:r>
        <w:rPr>
          <w:noProof/>
          <w:lang w:val="en-IE" w:eastAsia="en-IE"/>
        </w:rPr>
        <w:drawing>
          <wp:inline distT="0" distB="0" distL="0" distR="0">
            <wp:extent cx="5486400" cy="16564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86400" cy="1656490"/>
                    </a:xfrm>
                    <a:prstGeom prst="rect">
                      <a:avLst/>
                    </a:prstGeom>
                    <a:noFill/>
                    <a:ln w="9525">
                      <a:noFill/>
                      <a:miter lim="800000"/>
                      <a:headEnd/>
                      <a:tailEnd/>
                    </a:ln>
                  </pic:spPr>
                </pic:pic>
              </a:graphicData>
            </a:graphic>
          </wp:inline>
        </w:drawing>
      </w:r>
    </w:p>
    <w:p w:rsidR="00902A9F" w:rsidRDefault="00902A9F" w:rsidP="00FB16BF">
      <w:pPr>
        <w:pStyle w:val="BodyText"/>
        <w:ind w:firstLine="0"/>
      </w:pPr>
    </w:p>
    <w:p w:rsidR="00902A9F" w:rsidRDefault="00902A9F">
      <w:r>
        <w:br w:type="page"/>
      </w:r>
    </w:p>
    <w:p w:rsidR="00FB16BF" w:rsidRDefault="00FB16BF" w:rsidP="00FB16BF">
      <w:pPr>
        <w:pStyle w:val="Heading1"/>
      </w:pPr>
      <w:r>
        <w:lastRenderedPageBreak/>
        <w:t>Conceptual Solution Architecture</w:t>
      </w:r>
    </w:p>
    <w:p w:rsidR="00270B7A" w:rsidRDefault="00270B7A" w:rsidP="00D2451E">
      <w:pPr>
        <w:pStyle w:val="NumberedList"/>
      </w:pPr>
      <w:r>
        <w:t xml:space="preserve">The following features </w:t>
      </w:r>
      <w:r w:rsidR="00FB16BF">
        <w:t>is required:</w:t>
      </w:r>
    </w:p>
    <w:p w:rsidR="00270B7A" w:rsidRDefault="00270B7A" w:rsidP="00270B7A">
      <w:pPr>
        <w:pStyle w:val="NumberedList"/>
        <w:numPr>
          <w:ilvl w:val="1"/>
          <w:numId w:val="5"/>
        </w:numPr>
      </w:pPr>
      <w:r>
        <w:t>The system will be access via a web browser</w:t>
      </w:r>
    </w:p>
    <w:p w:rsidR="00D2451E" w:rsidRDefault="00270B7A" w:rsidP="00270B7A">
      <w:pPr>
        <w:pStyle w:val="NumberedList"/>
        <w:numPr>
          <w:ilvl w:val="1"/>
          <w:numId w:val="5"/>
        </w:numPr>
      </w:pPr>
      <w:r>
        <w:t xml:space="preserve">Security will be implemented by giving customer </w:t>
      </w:r>
      <w:r w:rsidR="00FB16BF">
        <w:t xml:space="preserve">the ability to create a new account and login details </w:t>
      </w:r>
      <w:r>
        <w:t xml:space="preserve">and admin users </w:t>
      </w:r>
      <w:r w:rsidR="00FB16BF">
        <w:t xml:space="preserve">to manage all users of the system. </w:t>
      </w:r>
    </w:p>
    <w:p w:rsidR="00270B7A" w:rsidRDefault="00FB16BF" w:rsidP="00270B7A">
      <w:pPr>
        <w:pStyle w:val="NumberedList"/>
        <w:numPr>
          <w:ilvl w:val="1"/>
          <w:numId w:val="5"/>
        </w:numPr>
      </w:pPr>
      <w:r>
        <w:t>The system will automatically complete a cost analysis and display costing to the customer</w:t>
      </w:r>
    </w:p>
    <w:p w:rsidR="00FB16BF" w:rsidRDefault="00FB16BF" w:rsidP="00270B7A">
      <w:pPr>
        <w:pStyle w:val="NumberedList"/>
        <w:numPr>
          <w:ilvl w:val="1"/>
          <w:numId w:val="5"/>
        </w:numPr>
      </w:pPr>
      <w:r>
        <w:t xml:space="preserve">The system should notify the admin user when costs exceed </w:t>
      </w:r>
      <w:r>
        <w:rPr>
          <w:rFonts w:ascii="Times New Roman" w:hAnsi="Times New Roman"/>
        </w:rPr>
        <w:t>€</w:t>
      </w:r>
      <w:r>
        <w:t>1 million.</w:t>
      </w:r>
    </w:p>
    <w:p w:rsidR="00902A9F" w:rsidRPr="004D478C" w:rsidRDefault="00902A9F" w:rsidP="00270B7A">
      <w:pPr>
        <w:pStyle w:val="NumberedList"/>
        <w:numPr>
          <w:ilvl w:val="1"/>
          <w:numId w:val="5"/>
        </w:numPr>
      </w:pPr>
      <w:r>
        <w:t xml:space="preserve">Functional and non-functional requirements: </w:t>
      </w:r>
      <w:r w:rsidRPr="009149B5">
        <w:rPr>
          <w:b/>
        </w:rPr>
        <w:t>(</w:t>
      </w:r>
      <w:r w:rsidRPr="009149B5">
        <w:rPr>
          <w:b/>
          <w:i/>
        </w:rPr>
        <w:t xml:space="preserve">Refer to: </w:t>
      </w:r>
      <w:proofErr w:type="spellStart"/>
      <w:r w:rsidRPr="009149B5">
        <w:rPr>
          <w:b/>
          <w:i/>
        </w:rPr>
        <w:t>CrowSoft</w:t>
      </w:r>
      <w:proofErr w:type="spellEnd"/>
      <w:r w:rsidRPr="009149B5">
        <w:rPr>
          <w:b/>
          <w:i/>
        </w:rPr>
        <w:t xml:space="preserve"> functional non functional requirements.docx </w:t>
      </w:r>
      <w:r w:rsidR="009149B5" w:rsidRPr="009149B5">
        <w:rPr>
          <w:b/>
          <w:i/>
        </w:rPr>
        <w:t xml:space="preserve">in Documentation on </w:t>
      </w:r>
      <w:proofErr w:type="spellStart"/>
      <w:r w:rsidR="009149B5" w:rsidRPr="009149B5">
        <w:rPr>
          <w:b/>
          <w:i/>
        </w:rPr>
        <w:t>GitHub</w:t>
      </w:r>
      <w:proofErr w:type="spellEnd"/>
      <w:r w:rsidRPr="009149B5">
        <w:rPr>
          <w:b/>
        </w:rPr>
        <w:t>)</w:t>
      </w:r>
    </w:p>
    <w:p w:rsidR="00D2451E" w:rsidRDefault="00270B7A" w:rsidP="00D2451E">
      <w:pPr>
        <w:pStyle w:val="NumberedList"/>
      </w:pPr>
      <w:r>
        <w:t>Architecture and development decisions:</w:t>
      </w:r>
    </w:p>
    <w:p w:rsidR="00F20D07" w:rsidRDefault="00F20D07" w:rsidP="00F20D07">
      <w:pPr>
        <w:pStyle w:val="NumberedList"/>
        <w:numPr>
          <w:ilvl w:val="1"/>
          <w:numId w:val="5"/>
        </w:numPr>
      </w:pPr>
      <w:r>
        <w:t xml:space="preserve">Collaboration / Scrum tool using </w:t>
      </w:r>
      <w:proofErr w:type="spellStart"/>
      <w:r>
        <w:t>Jira</w:t>
      </w:r>
      <w:proofErr w:type="spellEnd"/>
    </w:p>
    <w:p w:rsidR="00270B7A" w:rsidRDefault="00F20D07" w:rsidP="00270B7A">
      <w:pPr>
        <w:pStyle w:val="NumberedList"/>
        <w:numPr>
          <w:ilvl w:val="1"/>
          <w:numId w:val="5"/>
        </w:numPr>
      </w:pPr>
      <w:r>
        <w:t xml:space="preserve">Performance management tool </w:t>
      </w:r>
    </w:p>
    <w:p w:rsidR="00270B7A" w:rsidRDefault="00270B7A" w:rsidP="00270B7A">
      <w:pPr>
        <w:pStyle w:val="NumberedList"/>
        <w:numPr>
          <w:ilvl w:val="1"/>
          <w:numId w:val="5"/>
        </w:numPr>
      </w:pPr>
      <w:r>
        <w:t>Unit test tools (</w:t>
      </w:r>
      <w:proofErr w:type="spellStart"/>
      <w:r>
        <w:t>Nunit</w:t>
      </w:r>
      <w:proofErr w:type="spellEnd"/>
      <w:r>
        <w:t>)</w:t>
      </w:r>
    </w:p>
    <w:p w:rsidR="00270B7A" w:rsidRDefault="00270B7A" w:rsidP="00270B7A">
      <w:pPr>
        <w:pStyle w:val="NumberedList"/>
        <w:numPr>
          <w:ilvl w:val="1"/>
          <w:numId w:val="5"/>
        </w:numPr>
      </w:pPr>
      <w:r>
        <w:t>Communication using Slack</w:t>
      </w:r>
    </w:p>
    <w:p w:rsidR="00270B7A" w:rsidRDefault="00270B7A" w:rsidP="00270B7A">
      <w:pPr>
        <w:pStyle w:val="NumberedList"/>
        <w:numPr>
          <w:ilvl w:val="1"/>
          <w:numId w:val="5"/>
        </w:numPr>
      </w:pPr>
      <w:r>
        <w:t>Jenkins for Continuous Integration</w:t>
      </w:r>
    </w:p>
    <w:p w:rsidR="00270B7A" w:rsidRDefault="00270B7A" w:rsidP="00270B7A">
      <w:pPr>
        <w:pStyle w:val="NumberedList"/>
        <w:numPr>
          <w:ilvl w:val="1"/>
          <w:numId w:val="5"/>
        </w:numPr>
      </w:pPr>
      <w:proofErr w:type="spellStart"/>
      <w:r>
        <w:t>Artifactory</w:t>
      </w:r>
      <w:proofErr w:type="spellEnd"/>
      <w:r>
        <w:t xml:space="preserve"> for </w:t>
      </w:r>
      <w:r w:rsidR="006328E7">
        <w:t>library management</w:t>
      </w:r>
    </w:p>
    <w:p w:rsidR="006328E7" w:rsidRDefault="006328E7" w:rsidP="00270B7A">
      <w:pPr>
        <w:pStyle w:val="NumberedList"/>
        <w:numPr>
          <w:ilvl w:val="1"/>
          <w:numId w:val="5"/>
        </w:numPr>
      </w:pPr>
      <w:proofErr w:type="spellStart"/>
      <w:r>
        <w:t>NixOS</w:t>
      </w:r>
      <w:proofErr w:type="spellEnd"/>
      <w:r>
        <w:t xml:space="preserve"> Linux for development, staging and production servers</w:t>
      </w:r>
    </w:p>
    <w:p w:rsidR="006328E7" w:rsidRDefault="00F20D07" w:rsidP="00270B7A">
      <w:pPr>
        <w:pStyle w:val="NumberedList"/>
        <w:numPr>
          <w:ilvl w:val="1"/>
          <w:numId w:val="5"/>
        </w:numPr>
      </w:pPr>
      <w:proofErr w:type="spellStart"/>
      <w:r>
        <w:t>Ansible</w:t>
      </w:r>
      <w:proofErr w:type="spellEnd"/>
      <w:r>
        <w:t xml:space="preserve"> for configuration management</w:t>
      </w:r>
    </w:p>
    <w:p w:rsidR="00F20D07" w:rsidRDefault="00F20D07" w:rsidP="00270B7A">
      <w:pPr>
        <w:pStyle w:val="NumberedList"/>
        <w:numPr>
          <w:ilvl w:val="1"/>
          <w:numId w:val="5"/>
        </w:numPr>
      </w:pPr>
      <w:proofErr w:type="spellStart"/>
      <w:r>
        <w:t>MongoDB</w:t>
      </w:r>
      <w:proofErr w:type="spellEnd"/>
      <w:r>
        <w:t xml:space="preserve"> </w:t>
      </w:r>
      <w:proofErr w:type="spellStart"/>
      <w:r>
        <w:t>noSQL</w:t>
      </w:r>
      <w:proofErr w:type="spellEnd"/>
      <w:r>
        <w:t xml:space="preserve"> database</w:t>
      </w:r>
    </w:p>
    <w:p w:rsidR="00F20D07" w:rsidRDefault="00F20D07" w:rsidP="00270B7A">
      <w:pPr>
        <w:pStyle w:val="NumberedList"/>
        <w:numPr>
          <w:ilvl w:val="1"/>
          <w:numId w:val="5"/>
        </w:numPr>
      </w:pPr>
      <w:r>
        <w:t>C# language with .Net Core libraries (</w:t>
      </w:r>
      <w:proofErr w:type="spellStart"/>
      <w:r w:rsidR="007F38F1">
        <w:t>VSCode</w:t>
      </w:r>
      <w:proofErr w:type="spellEnd"/>
      <w:r w:rsidR="007F38F1">
        <w:t xml:space="preserve"> or VS Community Edition)</w:t>
      </w:r>
    </w:p>
    <w:p w:rsidR="001D6CCF" w:rsidRDefault="001D6CCF" w:rsidP="001D6CCF">
      <w:pPr>
        <w:pStyle w:val="Caption"/>
        <w:keepNext/>
      </w:pPr>
      <w:r>
        <w:lastRenderedPageBreak/>
        <w:t xml:space="preserve">Figure </w:t>
      </w:r>
      <w:fldSimple w:instr=" SEQ Figure \* ARABIC ">
        <w:r w:rsidR="00FA7213">
          <w:rPr>
            <w:noProof/>
          </w:rPr>
          <w:t>1</w:t>
        </w:r>
      </w:fldSimple>
      <w:r w:rsidR="001047F1">
        <w:t xml:space="preserve">- </w:t>
      </w:r>
      <w:r>
        <w:rPr>
          <w:noProof/>
        </w:rPr>
        <w:t>Conceptual Architecture</w:t>
      </w:r>
      <w:r w:rsidR="009149B5">
        <w:rPr>
          <w:noProof/>
        </w:rPr>
        <w:t xml:space="preserve"> Diagram</w:t>
      </w:r>
    </w:p>
    <w:p w:rsidR="00FB16BF" w:rsidRDefault="001D6CCF" w:rsidP="001D6CCF">
      <w:pPr>
        <w:pStyle w:val="NumberedList"/>
        <w:numPr>
          <w:ilvl w:val="0"/>
          <w:numId w:val="0"/>
        </w:numPr>
        <w:jc w:val="center"/>
      </w:pPr>
      <w:r>
        <w:rPr>
          <w:noProof/>
          <w:lang w:val="en-IE" w:eastAsia="en-IE"/>
        </w:rPr>
        <w:drawing>
          <wp:inline distT="0" distB="0" distL="0" distR="0">
            <wp:extent cx="1881312" cy="3407502"/>
            <wp:effectExtent l="19050" t="0" r="463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883480" cy="3411430"/>
                    </a:xfrm>
                    <a:prstGeom prst="rect">
                      <a:avLst/>
                    </a:prstGeom>
                    <a:noFill/>
                    <a:ln w="9525">
                      <a:noFill/>
                      <a:miter lim="800000"/>
                      <a:headEnd/>
                      <a:tailEnd/>
                    </a:ln>
                  </pic:spPr>
                </pic:pic>
              </a:graphicData>
            </a:graphic>
          </wp:inline>
        </w:drawing>
      </w:r>
    </w:p>
    <w:p w:rsidR="00FB16BF" w:rsidRDefault="00FB16BF" w:rsidP="00FB16BF">
      <w:pPr>
        <w:pStyle w:val="NumberedList"/>
        <w:numPr>
          <w:ilvl w:val="0"/>
          <w:numId w:val="0"/>
        </w:numPr>
      </w:pPr>
    </w:p>
    <w:p w:rsidR="001B540A" w:rsidRDefault="001D6CCF">
      <w:pPr>
        <w:pStyle w:val="Heading1"/>
      </w:pPr>
      <w:r>
        <w:t>Software Technology Stack</w:t>
      </w:r>
    </w:p>
    <w:p w:rsidR="00D2451E" w:rsidRDefault="001047F1" w:rsidP="00D2451E">
      <w:pPr>
        <w:pStyle w:val="BodyText"/>
      </w:pPr>
      <w:r>
        <w:t xml:space="preserve">Below find the proposed software technology stack for the main solution: </w:t>
      </w:r>
    </w:p>
    <w:p w:rsidR="001047F1" w:rsidRDefault="001047F1" w:rsidP="001047F1">
      <w:pPr>
        <w:pStyle w:val="BodyText"/>
        <w:numPr>
          <w:ilvl w:val="0"/>
          <w:numId w:val="8"/>
        </w:numPr>
        <w:spacing w:after="0" w:line="240" w:lineRule="auto"/>
      </w:pPr>
      <w:r>
        <w:t>Server(s)</w:t>
      </w:r>
    </w:p>
    <w:p w:rsidR="001047F1" w:rsidRDefault="001047F1" w:rsidP="001047F1">
      <w:pPr>
        <w:pStyle w:val="BodyText"/>
        <w:numPr>
          <w:ilvl w:val="1"/>
          <w:numId w:val="8"/>
        </w:numPr>
        <w:spacing w:after="0" w:line="240" w:lineRule="auto"/>
      </w:pPr>
      <w:r>
        <w:t xml:space="preserve">OS: </w:t>
      </w:r>
      <w:proofErr w:type="spellStart"/>
      <w:r>
        <w:t>NixOS</w:t>
      </w:r>
      <w:proofErr w:type="spellEnd"/>
      <w:r>
        <w:t xml:space="preserve"> 18.09 Linux Server</w:t>
      </w:r>
    </w:p>
    <w:p w:rsidR="001047F1" w:rsidRDefault="001047F1" w:rsidP="001047F1">
      <w:pPr>
        <w:pStyle w:val="BodyText"/>
        <w:numPr>
          <w:ilvl w:val="1"/>
          <w:numId w:val="8"/>
        </w:numPr>
        <w:spacing w:after="0" w:line="240" w:lineRule="auto"/>
      </w:pPr>
      <w:r>
        <w:t>Regions: Development, Staging and Production</w:t>
      </w:r>
    </w:p>
    <w:p w:rsidR="001047F1" w:rsidRDefault="001047F1" w:rsidP="001047F1">
      <w:pPr>
        <w:pStyle w:val="BodyText"/>
        <w:numPr>
          <w:ilvl w:val="1"/>
          <w:numId w:val="8"/>
        </w:numPr>
        <w:spacing w:after="0" w:line="240" w:lineRule="auto"/>
      </w:pPr>
      <w:r>
        <w:t>50GB Storage, 2GB Ram, 4 cores</w:t>
      </w:r>
    </w:p>
    <w:p w:rsidR="001047F1" w:rsidRDefault="001047F1" w:rsidP="001047F1">
      <w:pPr>
        <w:pStyle w:val="BodyText"/>
        <w:numPr>
          <w:ilvl w:val="0"/>
          <w:numId w:val="8"/>
        </w:numPr>
        <w:spacing w:after="0" w:line="240" w:lineRule="auto"/>
      </w:pPr>
      <w:r>
        <w:t xml:space="preserve">Web Browser: Chrome, </w:t>
      </w:r>
      <w:proofErr w:type="spellStart"/>
      <w:r>
        <w:t>FireFox</w:t>
      </w:r>
      <w:proofErr w:type="spellEnd"/>
      <w:r>
        <w:t>, Safari, etc.</w:t>
      </w:r>
    </w:p>
    <w:p w:rsidR="001047F1" w:rsidRDefault="001047F1" w:rsidP="001047F1">
      <w:pPr>
        <w:pStyle w:val="BodyText"/>
        <w:numPr>
          <w:ilvl w:val="0"/>
          <w:numId w:val="8"/>
        </w:numPr>
        <w:spacing w:after="0" w:line="240" w:lineRule="auto"/>
      </w:pPr>
      <w:r>
        <w:t>Language: C#</w:t>
      </w:r>
    </w:p>
    <w:p w:rsidR="001047F1" w:rsidRDefault="001047F1" w:rsidP="001047F1">
      <w:pPr>
        <w:pStyle w:val="BodyText"/>
        <w:numPr>
          <w:ilvl w:val="0"/>
          <w:numId w:val="8"/>
        </w:numPr>
        <w:spacing w:after="0" w:line="240" w:lineRule="auto"/>
      </w:pPr>
      <w:r>
        <w:t>IDE :Visual Studio Code or Visual Studio 2017 Community Edition</w:t>
      </w:r>
    </w:p>
    <w:p w:rsidR="001047F1" w:rsidRDefault="001047F1" w:rsidP="001047F1">
      <w:pPr>
        <w:pStyle w:val="BodyText"/>
        <w:numPr>
          <w:ilvl w:val="0"/>
          <w:numId w:val="8"/>
        </w:numPr>
        <w:spacing w:after="0" w:line="240" w:lineRule="auto"/>
      </w:pPr>
      <w:r>
        <w:t>.Net Framework:.Net Core</w:t>
      </w:r>
      <w:r w:rsidR="007B196D">
        <w:t xml:space="preserve"> 2.1</w:t>
      </w:r>
    </w:p>
    <w:p w:rsidR="007B196D" w:rsidRDefault="007B196D" w:rsidP="001047F1">
      <w:pPr>
        <w:pStyle w:val="BodyText"/>
        <w:numPr>
          <w:ilvl w:val="0"/>
          <w:numId w:val="8"/>
        </w:numPr>
        <w:spacing w:after="0" w:line="240" w:lineRule="auto"/>
      </w:pPr>
      <w:r>
        <w:t>Web Server: Kestrel (</w:t>
      </w:r>
      <w:r w:rsidRPr="007B196D">
        <w:t>open source, cross platform, light weight and a default web</w:t>
      </w:r>
      <w:r w:rsidR="002F73D4">
        <w:t xml:space="preserve"> </w:t>
      </w:r>
      <w:r w:rsidRPr="007B196D">
        <w:t>server used for Asp.Net Core applications.</w:t>
      </w:r>
      <w:r>
        <w:t>)</w:t>
      </w:r>
    </w:p>
    <w:p w:rsidR="007B196D" w:rsidRDefault="002F73D4" w:rsidP="001047F1">
      <w:pPr>
        <w:pStyle w:val="BodyText"/>
        <w:numPr>
          <w:ilvl w:val="0"/>
          <w:numId w:val="8"/>
        </w:numPr>
        <w:spacing w:after="0" w:line="240" w:lineRule="auto"/>
      </w:pPr>
      <w:r>
        <w:t>Application Code: MVC Web Application</w:t>
      </w:r>
    </w:p>
    <w:p w:rsidR="002F73D4" w:rsidRDefault="002F73D4" w:rsidP="001047F1">
      <w:pPr>
        <w:pStyle w:val="BodyText"/>
        <w:numPr>
          <w:ilvl w:val="0"/>
          <w:numId w:val="8"/>
        </w:numPr>
        <w:spacing w:after="0" w:line="240" w:lineRule="auto"/>
      </w:pPr>
      <w:r>
        <w:t xml:space="preserve">No SQL Database: </w:t>
      </w:r>
      <w:proofErr w:type="spellStart"/>
      <w:r>
        <w:t>MongoDB</w:t>
      </w:r>
      <w:proofErr w:type="spellEnd"/>
    </w:p>
    <w:p w:rsidR="002F73D4" w:rsidRDefault="002F73D4" w:rsidP="001047F1">
      <w:pPr>
        <w:pStyle w:val="BodyText"/>
        <w:numPr>
          <w:ilvl w:val="0"/>
          <w:numId w:val="8"/>
        </w:numPr>
        <w:spacing w:after="0" w:line="240" w:lineRule="auto"/>
      </w:pPr>
      <w:r>
        <w:t>Directory: To store images</w:t>
      </w:r>
    </w:p>
    <w:p w:rsidR="00742E48" w:rsidRDefault="00742E48" w:rsidP="001047F1">
      <w:pPr>
        <w:pStyle w:val="BodyText"/>
        <w:numPr>
          <w:ilvl w:val="0"/>
          <w:numId w:val="8"/>
        </w:numPr>
        <w:spacing w:after="0" w:line="240" w:lineRule="auto"/>
      </w:pPr>
      <w:r>
        <w:t xml:space="preserve">Unit Testing: </w:t>
      </w:r>
      <w:proofErr w:type="spellStart"/>
      <w:r>
        <w:t>Nunit</w:t>
      </w:r>
      <w:proofErr w:type="spellEnd"/>
      <w:r>
        <w:t xml:space="preserve"> </w:t>
      </w:r>
    </w:p>
    <w:p w:rsidR="00742E48" w:rsidRDefault="00742E48" w:rsidP="001047F1">
      <w:pPr>
        <w:pStyle w:val="BodyText"/>
        <w:numPr>
          <w:ilvl w:val="0"/>
          <w:numId w:val="8"/>
        </w:numPr>
        <w:spacing w:after="0" w:line="240" w:lineRule="auto"/>
      </w:pPr>
      <w:r>
        <w:t>Logging: log4net</w:t>
      </w:r>
    </w:p>
    <w:p w:rsidR="000050DF" w:rsidRDefault="000050DF" w:rsidP="001047F1">
      <w:pPr>
        <w:pStyle w:val="BodyText"/>
        <w:numPr>
          <w:ilvl w:val="0"/>
          <w:numId w:val="8"/>
        </w:numPr>
        <w:spacing w:after="0" w:line="240" w:lineRule="auto"/>
      </w:pPr>
      <w:r>
        <w:t>Code Quality: Visual Studio Code Analysis (Included in IDE)</w:t>
      </w:r>
    </w:p>
    <w:p w:rsidR="00902A9F" w:rsidRDefault="00902A9F" w:rsidP="001047F1">
      <w:pPr>
        <w:pStyle w:val="BodyText"/>
        <w:numPr>
          <w:ilvl w:val="0"/>
          <w:numId w:val="8"/>
        </w:numPr>
        <w:spacing w:after="0" w:line="240" w:lineRule="auto"/>
      </w:pPr>
      <w:r>
        <w:t xml:space="preserve">Security: </w:t>
      </w:r>
      <w:proofErr w:type="spellStart"/>
      <w:r>
        <w:t>OAuth</w:t>
      </w:r>
      <w:proofErr w:type="spellEnd"/>
      <w:r w:rsidR="00FA7213">
        <w:t xml:space="preserve"> </w:t>
      </w:r>
      <w:r w:rsidR="00FA7213" w:rsidRPr="00FA7213">
        <w:rPr>
          <w:b/>
        </w:rPr>
        <w:t>(TBD)</w:t>
      </w:r>
    </w:p>
    <w:p w:rsidR="00FA7213" w:rsidRDefault="00FA7213" w:rsidP="00FA7213">
      <w:pPr>
        <w:pStyle w:val="Caption"/>
        <w:keepNext/>
      </w:pPr>
      <w:r>
        <w:lastRenderedPageBreak/>
        <w:t xml:space="preserve">Figure </w:t>
      </w:r>
      <w:fldSimple w:instr=" SEQ Figure \* ARABIC ">
        <w:r>
          <w:rPr>
            <w:noProof/>
          </w:rPr>
          <w:t>2</w:t>
        </w:r>
      </w:fldSimple>
      <w:r>
        <w:rPr>
          <w:noProof/>
        </w:rPr>
        <w:t xml:space="preserve"> - Software Technology Stack</w:t>
      </w:r>
    </w:p>
    <w:p w:rsidR="001047F1" w:rsidRDefault="001047F1" w:rsidP="009149B5">
      <w:pPr>
        <w:pStyle w:val="BodyText"/>
        <w:spacing w:after="0"/>
        <w:jc w:val="center"/>
      </w:pPr>
      <w:r>
        <w:rPr>
          <w:noProof/>
          <w:lang w:val="en-IE" w:eastAsia="en-IE"/>
        </w:rPr>
        <w:drawing>
          <wp:inline distT="0" distB="0" distL="0" distR="0">
            <wp:extent cx="2798606" cy="4325510"/>
            <wp:effectExtent l="19050" t="0" r="17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00430" cy="4328329"/>
                    </a:xfrm>
                    <a:prstGeom prst="rect">
                      <a:avLst/>
                    </a:prstGeom>
                    <a:noFill/>
                    <a:ln w="9525">
                      <a:noFill/>
                      <a:miter lim="800000"/>
                      <a:headEnd/>
                      <a:tailEnd/>
                    </a:ln>
                  </pic:spPr>
                </pic:pic>
              </a:graphicData>
            </a:graphic>
          </wp:inline>
        </w:drawing>
      </w:r>
    </w:p>
    <w:p w:rsidR="009149B5" w:rsidRDefault="009149B5" w:rsidP="009149B5"/>
    <w:p w:rsidR="00FA7213" w:rsidRDefault="00FA7213" w:rsidP="00FA7213">
      <w:pPr>
        <w:pStyle w:val="NumberedList"/>
        <w:numPr>
          <w:ilvl w:val="0"/>
          <w:numId w:val="0"/>
        </w:numPr>
      </w:pPr>
    </w:p>
    <w:p w:rsidR="00FA7213" w:rsidRDefault="00FA7213" w:rsidP="00FA7213">
      <w:pPr>
        <w:pStyle w:val="Heading1"/>
      </w:pPr>
      <w:r>
        <w:t>Infrastructure Requirements</w:t>
      </w:r>
    </w:p>
    <w:p w:rsidR="00FA7213" w:rsidRDefault="00FA7213" w:rsidP="009149B5"/>
    <w:sectPr w:rsidR="00FA7213">
      <w:headerReference w:type="even" r:id="rId15"/>
      <w:headerReference w:type="default" r:id="rId16"/>
      <w:headerReference w:type="first" r:id="rId17"/>
      <w:type w:val="continuous"/>
      <w:pgSz w:w="12240" w:h="15840" w:code="1"/>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EC7" w:rsidRDefault="00A73EC7">
      <w:r>
        <w:separator/>
      </w:r>
    </w:p>
  </w:endnote>
  <w:endnote w:type="continuationSeparator" w:id="0">
    <w:p w:rsidR="00A73EC7" w:rsidRDefault="00A73EC7">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50DF">
      <w:rPr>
        <w:rStyle w:val="PageNumber"/>
        <w:noProof/>
      </w:rPr>
      <w:t>4</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213">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EC7" w:rsidRDefault="00A73EC7">
      <w:r>
        <w:separator/>
      </w:r>
    </w:p>
  </w:footnote>
  <w:footnote w:type="continuationSeparator" w:id="0">
    <w:p w:rsidR="00A73EC7" w:rsidRDefault="00A73EC7">
      <w:r>
        <w:separator/>
      </w:r>
    </w:p>
  </w:footnote>
  <w:footnote w:type="continuationNotice" w:id="1">
    <w:p w:rsidR="00A73EC7" w:rsidRDefault="00A73EC7">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5447C2"/>
    <w:multiLevelType w:val="hybridMultilevel"/>
    <w:tmpl w:val="ECF4E718"/>
    <w:lvl w:ilvl="0" w:tplc="18090001">
      <w:start w:val="1"/>
      <w:numFmt w:val="bullet"/>
      <w:lvlText w:val=""/>
      <w:lvlJc w:val="left"/>
      <w:pPr>
        <w:ind w:left="720" w:hanging="360"/>
      </w:pPr>
      <w:rPr>
        <w:rFonts w:ascii="Symbol" w:eastAsia="Times New Roman"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2"/>
  </w:num>
  <w:num w:numId="6">
    <w:abstractNumId w:val="2"/>
    <w:lvlOverride w:ilvl="0">
      <w:startOverride w:val="1"/>
    </w:lvlOverride>
  </w:num>
  <w:num w:numId="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074"/>
    <o:shapelayout v:ext="edit">
      <o:idmap v:ext="edit" data="1"/>
    </o:shapelayout>
  </w:hdrShapeDefaults>
  <w:footnotePr>
    <w:footnote w:id="-1"/>
    <w:footnote w:id="0"/>
    <w:footnote w:id="1"/>
  </w:footnotePr>
  <w:endnotePr>
    <w:endnote w:id="-1"/>
    <w:endnote w:id="0"/>
  </w:endnotePr>
  <w:compat/>
  <w:rsids>
    <w:rsidRoot w:val="00BF136C"/>
    <w:rsid w:val="000050DF"/>
    <w:rsid w:val="001047F1"/>
    <w:rsid w:val="001B540A"/>
    <w:rsid w:val="001D6CCF"/>
    <w:rsid w:val="00270B7A"/>
    <w:rsid w:val="002E1DA3"/>
    <w:rsid w:val="002F73D4"/>
    <w:rsid w:val="00475859"/>
    <w:rsid w:val="004D6BEC"/>
    <w:rsid w:val="006328E7"/>
    <w:rsid w:val="00697ACE"/>
    <w:rsid w:val="00742E48"/>
    <w:rsid w:val="007B196D"/>
    <w:rsid w:val="007F38F1"/>
    <w:rsid w:val="00902A9F"/>
    <w:rsid w:val="00910526"/>
    <w:rsid w:val="009149B5"/>
    <w:rsid w:val="009213D9"/>
    <w:rsid w:val="009F141B"/>
    <w:rsid w:val="00A73EC7"/>
    <w:rsid w:val="00AA1ECD"/>
    <w:rsid w:val="00AD13DC"/>
    <w:rsid w:val="00B72078"/>
    <w:rsid w:val="00BF136C"/>
    <w:rsid w:val="00D2451E"/>
    <w:rsid w:val="00DC60BF"/>
    <w:rsid w:val="00F20D07"/>
    <w:rsid w:val="00F36644"/>
    <w:rsid w:val="00FA7213"/>
    <w:rsid w:val="00FB16B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styleId="NormalWeb">
    <w:name w:val="Normal (Web)"/>
    <w:basedOn w:val="Normal"/>
    <w:uiPriority w:val="99"/>
    <w:unhideWhenUsed/>
    <w:rsid w:val="00910526"/>
    <w:pPr>
      <w:spacing w:before="100" w:beforeAutospacing="1" w:after="100" w:afterAutospacing="1"/>
    </w:pPr>
    <w:rPr>
      <w:rFonts w:ascii="Times New Roman" w:hAnsi="Times New Roman"/>
      <w:sz w:val="24"/>
      <w:szCs w:val="24"/>
      <w:lang w:val="en-GB" w:eastAsia="en-GB"/>
    </w:rPr>
  </w:style>
  <w:style w:type="paragraph" w:styleId="BalloonText">
    <w:name w:val="Balloon Text"/>
    <w:basedOn w:val="Normal"/>
    <w:link w:val="BalloonTextChar"/>
    <w:rsid w:val="00FB16BF"/>
    <w:rPr>
      <w:rFonts w:ascii="Tahoma" w:hAnsi="Tahoma" w:cs="Tahoma"/>
      <w:sz w:val="16"/>
      <w:szCs w:val="16"/>
    </w:rPr>
  </w:style>
  <w:style w:type="character" w:customStyle="1" w:styleId="BalloonTextChar">
    <w:name w:val="Balloon Text Char"/>
    <w:basedOn w:val="DefaultParagraphFont"/>
    <w:link w:val="BalloonText"/>
    <w:rsid w:val="00FB16B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439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194</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10</cp:revision>
  <cp:lastPrinted>1601-01-01T00:00:00Z</cp:lastPrinted>
  <dcterms:created xsi:type="dcterms:W3CDTF">2019-03-08T11:50:00Z</dcterms:created>
  <dcterms:modified xsi:type="dcterms:W3CDTF">2019-03-09T14:55:00Z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